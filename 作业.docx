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088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57500" cy="3810000"/>
            <wp:effectExtent l="0" t="0" r="0" b="0"/>
            <wp:docPr id="2" name="图片 2" descr="2F341EBA8CCFF51B961A06A3C0B7F2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F341EBA8CCFF51B961A06A3C0B7F2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7515" cy="3970655"/>
            <wp:effectExtent l="0" t="0" r="3810" b="1270"/>
            <wp:docPr id="1" name="图片 1" descr="1D497DC62E52B082E789D545CBA82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D497DC62E52B082E789D545CBA826E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A5BAA"/>
    <w:rsid w:val="17FA5B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667;&#34507;&#21543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2018-12-08T11:39:00Z</dcterms:created>
  <dc:creator>宝贝你好</dc:creator>
  <cp:lastModifiedBy>宝贝你好</cp:lastModifiedBy>
  <dcterms:modified xsi:type="dcterms:W3CDTF">2018-12-08T11:41:07Z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